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4106"/>
        <w:gridCol w:w="9639"/>
      </w:tblGrid>
      <w:tr w:rsidR="00DB2180" w14:paraId="7CAB6522" w14:textId="77777777" w:rsidTr="001A5DE8">
        <w:trPr>
          <w:trHeight w:val="446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211BA481" w14:textId="225D359C" w:rsidR="00DB2180" w:rsidRDefault="00DB2180" w:rsidP="00DB2180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Client Organisation Name</w:t>
            </w:r>
          </w:p>
        </w:tc>
        <w:tc>
          <w:tcPr>
            <w:tcW w:w="9639" w:type="dxa"/>
            <w:vAlign w:val="center"/>
          </w:tcPr>
          <w:p w14:paraId="3C82B01F" w14:textId="2C739D64" w:rsidR="00DB2180" w:rsidRDefault="006F75D2" w:rsidP="00DB2180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D3416D">
              <w:rPr>
                <w:rFonts w:cstheme="minorHAnsi"/>
                <w:sz w:val="24"/>
                <w:szCs w:val="24"/>
              </w:rPr>
              <w:t>Lakes Medical Surgery</w:t>
            </w:r>
          </w:p>
        </w:tc>
      </w:tr>
      <w:tr w:rsidR="00DB2180" w14:paraId="481DEC03" w14:textId="77777777" w:rsidTr="001A5DE8">
        <w:trPr>
          <w:trHeight w:val="462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5653BB51" w14:textId="6CDE6FAB" w:rsidR="00DB2180" w:rsidRDefault="00E83A00" w:rsidP="00DB2180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Project/Job/Task Title</w:t>
            </w:r>
          </w:p>
        </w:tc>
        <w:tc>
          <w:tcPr>
            <w:tcW w:w="9639" w:type="dxa"/>
            <w:vAlign w:val="center"/>
          </w:tcPr>
          <w:p w14:paraId="6545F6E7" w14:textId="2282F4E5" w:rsidR="00DB2180" w:rsidRDefault="006F75D2" w:rsidP="00DB2180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and Validation – Lakes Medical Surgery Project</w:t>
            </w:r>
          </w:p>
        </w:tc>
      </w:tr>
    </w:tbl>
    <w:p w14:paraId="7A1507C9" w14:textId="77777777" w:rsidR="001A5DE8" w:rsidRDefault="001A5D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3D89E89" w14:textId="77777777" w:rsidR="001A5DE8" w:rsidRDefault="001A5DE8" w:rsidP="00271311">
      <w:pPr>
        <w:ind w:firstLine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4479"/>
        <w:gridCol w:w="3544"/>
        <w:gridCol w:w="2835"/>
        <w:gridCol w:w="2126"/>
        <w:gridCol w:w="27"/>
      </w:tblGrid>
      <w:tr w:rsidR="00081E61" w14:paraId="4B3FA18E" w14:textId="77777777" w:rsidTr="006E0873">
        <w:trPr>
          <w:trHeight w:val="57"/>
        </w:trPr>
        <w:tc>
          <w:tcPr>
            <w:tcW w:w="13887" w:type="dxa"/>
            <w:gridSpan w:val="6"/>
            <w:shd w:val="clear" w:color="auto" w:fill="D9D9D9" w:themeFill="background1" w:themeFillShade="D9"/>
            <w:vAlign w:val="center"/>
          </w:tcPr>
          <w:p w14:paraId="7846B2A0" w14:textId="79BBAC83" w:rsidR="00081E61" w:rsidRPr="00081E61" w:rsidRDefault="00331DF7" w:rsidP="00271311">
            <w:pPr>
              <w:ind w:firstLine="0"/>
              <w:rPr>
                <w:rFonts w:cstheme="minorHAnsi"/>
                <w:b/>
                <w:sz w:val="24"/>
                <w:szCs w:val="24"/>
              </w:rPr>
            </w:pPr>
            <w:r w:rsidRPr="00331DF7">
              <w:rPr>
                <w:rFonts w:cstheme="minorHAnsi"/>
                <w:b/>
                <w:sz w:val="24"/>
                <w:szCs w:val="24"/>
              </w:rPr>
              <w:t xml:space="preserve">Test </w:t>
            </w:r>
            <w:r w:rsidR="00BF17DD">
              <w:rPr>
                <w:rFonts w:cstheme="minorHAnsi"/>
                <w:b/>
                <w:sz w:val="24"/>
                <w:szCs w:val="24"/>
              </w:rPr>
              <w:t>cases/validation for the website</w:t>
            </w:r>
          </w:p>
        </w:tc>
      </w:tr>
      <w:tr w:rsidR="00271311" w14:paraId="50FF148C" w14:textId="77777777" w:rsidTr="006E0873">
        <w:trPr>
          <w:gridAfter w:val="1"/>
          <w:wAfter w:w="27" w:type="dxa"/>
          <w:trHeight w:val="57"/>
        </w:trPr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6325A11F" w14:textId="77777777" w:rsidR="00271311" w:rsidRPr="00081E61" w:rsidRDefault="00271311" w:rsidP="00271311">
            <w:pPr>
              <w:ind w:firstLine="0"/>
              <w:rPr>
                <w:rFonts w:cstheme="minorHAnsi"/>
                <w:b/>
                <w:sz w:val="24"/>
                <w:szCs w:val="24"/>
              </w:rPr>
            </w:pPr>
            <w:r w:rsidRPr="00081E61">
              <w:rPr>
                <w:rFonts w:cstheme="minorHAnsi"/>
                <w:b/>
                <w:sz w:val="24"/>
                <w:szCs w:val="24"/>
              </w:rPr>
              <w:t>S. No.</w:t>
            </w:r>
          </w:p>
        </w:tc>
        <w:tc>
          <w:tcPr>
            <w:tcW w:w="4479" w:type="dxa"/>
            <w:shd w:val="clear" w:color="auto" w:fill="F2F2F2" w:themeFill="background1" w:themeFillShade="F2"/>
            <w:vAlign w:val="center"/>
          </w:tcPr>
          <w:p w14:paraId="35A3089D" w14:textId="6D3CBC4B" w:rsidR="00271311" w:rsidRPr="00290B3A" w:rsidRDefault="00331DF7" w:rsidP="00290B3A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Description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8E4D85" w14:textId="650DE3CA" w:rsidR="00271311" w:rsidRPr="00081E61" w:rsidRDefault="00331DF7" w:rsidP="00FD0B84">
            <w:pPr>
              <w:ind w:firstLine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Expected Results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040C307" w14:textId="1E23BA88" w:rsidR="00271311" w:rsidRPr="00081E61" w:rsidRDefault="000777EC" w:rsidP="00271311">
            <w:pPr>
              <w:ind w:firstLine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Actual Results 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F86C9F8" w14:textId="43FC98C1" w:rsidR="00271311" w:rsidRPr="00081E61" w:rsidRDefault="000777EC" w:rsidP="00543A01">
            <w:pPr>
              <w:ind w:firstLine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Status (Pass/Fail)</w:t>
            </w:r>
          </w:p>
        </w:tc>
      </w:tr>
      <w:tr w:rsidR="00271311" w14:paraId="0DB7B5D2" w14:textId="77777777" w:rsidTr="006E0873">
        <w:trPr>
          <w:gridAfter w:val="1"/>
          <w:wAfter w:w="27" w:type="dxa"/>
          <w:trHeight w:val="567"/>
        </w:trPr>
        <w:tc>
          <w:tcPr>
            <w:tcW w:w="876" w:type="dxa"/>
            <w:vAlign w:val="center"/>
          </w:tcPr>
          <w:p w14:paraId="33BBFDA1" w14:textId="77777777" w:rsidR="00271311" w:rsidRDefault="00A7201A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14:paraId="64C41673" w14:textId="043C2F87" w:rsidR="006E0873" w:rsidRDefault="006E0873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79" w:type="dxa"/>
            <w:vAlign w:val="center"/>
          </w:tcPr>
          <w:p w14:paraId="519E2094" w14:textId="64AB931C" w:rsidR="00271311" w:rsidRPr="00797F5E" w:rsidRDefault="00797F5E" w:rsidP="006E0873">
            <w:pPr>
              <w:ind w:firstLine="0"/>
              <w:rPr>
                <w:rFonts w:cstheme="minorHAnsi"/>
                <w:color w:val="BFBFBF" w:themeColor="background1" w:themeShade="BF"/>
                <w:sz w:val="24"/>
                <w:szCs w:val="24"/>
              </w:rPr>
            </w:pPr>
            <w:r w:rsidRPr="006F75D2">
              <w:rPr>
                <w:rFonts w:cstheme="minorHAnsi"/>
                <w:sz w:val="24"/>
                <w:szCs w:val="24"/>
              </w:rPr>
              <w:t>Details of the test case</w:t>
            </w:r>
          </w:p>
        </w:tc>
        <w:tc>
          <w:tcPr>
            <w:tcW w:w="3544" w:type="dxa"/>
          </w:tcPr>
          <w:p w14:paraId="3A54AFB3" w14:textId="7811F9DD" w:rsidR="003D5F9C" w:rsidRPr="006E0873" w:rsidRDefault="00797F5E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F75D2">
              <w:rPr>
                <w:rFonts w:cstheme="minorHAnsi"/>
                <w:sz w:val="24"/>
                <w:szCs w:val="24"/>
              </w:rPr>
              <w:t>Expected result for the test case</w:t>
            </w:r>
          </w:p>
        </w:tc>
        <w:tc>
          <w:tcPr>
            <w:tcW w:w="2835" w:type="dxa"/>
          </w:tcPr>
          <w:p w14:paraId="5A4F2D65" w14:textId="661A055B" w:rsidR="00797F5E" w:rsidRDefault="00797F5E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F75D2"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 w:rsidR="006F75D2" w:rsidRPr="006F75D2"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2126" w:type="dxa"/>
            <w:vAlign w:val="center"/>
          </w:tcPr>
          <w:p w14:paraId="69639438" w14:textId="56E7C511" w:rsidR="00271311" w:rsidRDefault="003D5F9C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1936318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75D2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2A8D6711" w14:textId="1A91D316" w:rsidR="003D5F9C" w:rsidRPr="003D5F9C" w:rsidRDefault="003D5F9C" w:rsidP="006E0873">
            <w:pPr>
              <w:ind w:firstLine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574494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3D5F9C" w14:paraId="1D81ED55" w14:textId="77777777" w:rsidTr="006E0873">
        <w:trPr>
          <w:gridAfter w:val="1"/>
          <w:wAfter w:w="27" w:type="dxa"/>
          <w:trHeight w:val="567"/>
        </w:trPr>
        <w:tc>
          <w:tcPr>
            <w:tcW w:w="876" w:type="dxa"/>
            <w:vAlign w:val="center"/>
          </w:tcPr>
          <w:p w14:paraId="5BC6E712" w14:textId="04ABAA84" w:rsidR="003D5F9C" w:rsidRDefault="00A7201A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479" w:type="dxa"/>
            <w:vAlign w:val="center"/>
          </w:tcPr>
          <w:p w14:paraId="789B76B3" w14:textId="42D6CA9B" w:rsidR="003D5F9C" w:rsidRDefault="006E0873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Records -XML</w:t>
            </w:r>
          </w:p>
        </w:tc>
        <w:tc>
          <w:tcPr>
            <w:tcW w:w="3544" w:type="dxa"/>
          </w:tcPr>
          <w:p w14:paraId="7F25B712" w14:textId="79292AC4" w:rsidR="003D5F9C" w:rsidRDefault="006E0873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E0873">
              <w:rPr>
                <w:rFonts w:cstheme="minorHAnsi"/>
                <w:sz w:val="24"/>
                <w:szCs w:val="24"/>
              </w:rPr>
              <w:t>Verify if the XML document follows the structure defined in the DTD</w:t>
            </w:r>
          </w:p>
        </w:tc>
        <w:tc>
          <w:tcPr>
            <w:tcW w:w="2835" w:type="dxa"/>
          </w:tcPr>
          <w:p w14:paraId="3A872782" w14:textId="77777777" w:rsidR="00FC0F00" w:rsidRDefault="006E0873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F75D2"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 w:rsidRPr="006F75D2"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  <w:p w14:paraId="5BDD15BD" w14:textId="07056AAC" w:rsidR="006E0873" w:rsidRDefault="006E0873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DFB525B" w14:textId="0EC66883" w:rsidR="003D5F9C" w:rsidRDefault="003D5F9C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9469938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75D2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4B97E6E6" w14:textId="6062AFCB" w:rsidR="003D5F9C" w:rsidRDefault="003D5F9C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05277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3D5F9C" w14:paraId="39A97C58" w14:textId="77777777" w:rsidTr="006E0873">
        <w:trPr>
          <w:gridAfter w:val="1"/>
          <w:wAfter w:w="27" w:type="dxa"/>
          <w:trHeight w:val="567"/>
        </w:trPr>
        <w:tc>
          <w:tcPr>
            <w:tcW w:w="876" w:type="dxa"/>
            <w:vAlign w:val="center"/>
          </w:tcPr>
          <w:p w14:paraId="0FDC8196" w14:textId="48B9424D" w:rsidR="003D5F9C" w:rsidRDefault="00A7201A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479" w:type="dxa"/>
            <w:vAlign w:val="center"/>
          </w:tcPr>
          <w:p w14:paraId="1963FF6F" w14:textId="3E4D6C01" w:rsidR="003D5F9C" w:rsidRDefault="006E0873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Records - DTD</w:t>
            </w:r>
          </w:p>
        </w:tc>
        <w:tc>
          <w:tcPr>
            <w:tcW w:w="3544" w:type="dxa"/>
          </w:tcPr>
          <w:p w14:paraId="2C4AF1AF" w14:textId="5CFF9422" w:rsidR="003D5F9C" w:rsidRDefault="006E0873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E0873">
              <w:rPr>
                <w:rFonts w:cstheme="minorHAnsi"/>
                <w:sz w:val="24"/>
                <w:szCs w:val="24"/>
              </w:rPr>
              <w:t>Ensure that the XML referencing an external DTD can be validated correctly</w:t>
            </w:r>
          </w:p>
        </w:tc>
        <w:tc>
          <w:tcPr>
            <w:tcW w:w="2835" w:type="dxa"/>
          </w:tcPr>
          <w:p w14:paraId="52268E6E" w14:textId="6E0379C5" w:rsidR="00FC0F00" w:rsidRDefault="006E0873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F75D2"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 w:rsidRPr="006F75D2"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2126" w:type="dxa"/>
            <w:vAlign w:val="center"/>
          </w:tcPr>
          <w:p w14:paraId="2A032366" w14:textId="7137ED1C" w:rsidR="003D5F9C" w:rsidRDefault="003D5F9C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17361245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75D2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2C32F338" w14:textId="5B3D2043" w:rsidR="003D5F9C" w:rsidRDefault="003D5F9C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100927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3D5F9C" w14:paraId="7371A79B" w14:textId="77777777" w:rsidTr="006E0873">
        <w:trPr>
          <w:gridAfter w:val="1"/>
          <w:wAfter w:w="27" w:type="dxa"/>
          <w:trHeight w:val="567"/>
        </w:trPr>
        <w:tc>
          <w:tcPr>
            <w:tcW w:w="876" w:type="dxa"/>
            <w:vAlign w:val="center"/>
          </w:tcPr>
          <w:p w14:paraId="3613FD02" w14:textId="06314E3B" w:rsidR="003D5F9C" w:rsidRDefault="00A7201A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479" w:type="dxa"/>
            <w:vAlign w:val="center"/>
          </w:tcPr>
          <w:p w14:paraId="37DE02AE" w14:textId="03A5AE52" w:rsidR="003D5F9C" w:rsidRDefault="006E0873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HMCD Records – XML</w:t>
            </w:r>
          </w:p>
        </w:tc>
        <w:tc>
          <w:tcPr>
            <w:tcW w:w="3544" w:type="dxa"/>
          </w:tcPr>
          <w:p w14:paraId="5B199597" w14:textId="6D625CB7" w:rsidR="003D5F9C" w:rsidRDefault="006E0873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E0873">
              <w:rPr>
                <w:rFonts w:cstheme="minorHAnsi"/>
                <w:sz w:val="24"/>
                <w:szCs w:val="24"/>
              </w:rPr>
              <w:t>Verify if the XML document follows the structure defined in the DTD</w:t>
            </w:r>
          </w:p>
        </w:tc>
        <w:tc>
          <w:tcPr>
            <w:tcW w:w="2835" w:type="dxa"/>
          </w:tcPr>
          <w:p w14:paraId="7F8CAD86" w14:textId="58EE212E" w:rsidR="00FC0F00" w:rsidRDefault="0038213D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38213D">
              <w:rPr>
                <w:rFonts w:cstheme="minorHAnsi"/>
                <w:sz w:val="24"/>
                <w:szCs w:val="24"/>
              </w:rPr>
              <w:t>It was identified that the data type used was invalid. After the correction, the issue was resolved. (</w:t>
            </w:r>
            <w:proofErr w:type="gramStart"/>
            <w:r w:rsidRPr="0038213D">
              <w:rPr>
                <w:rFonts w:cstheme="minorHAnsi"/>
                <w:sz w:val="24"/>
                <w:szCs w:val="24"/>
              </w:rPr>
              <w:t>item</w:t>
            </w:r>
            <w:proofErr w:type="gramEnd"/>
            <w:r w:rsidRPr="0038213D">
              <w:rPr>
                <w:rFonts w:cstheme="minorHAnsi"/>
                <w:sz w:val="24"/>
                <w:szCs w:val="24"/>
              </w:rPr>
              <w:t xml:space="preserve"> 5.)</w:t>
            </w:r>
          </w:p>
        </w:tc>
        <w:tc>
          <w:tcPr>
            <w:tcW w:w="2126" w:type="dxa"/>
            <w:vAlign w:val="center"/>
          </w:tcPr>
          <w:p w14:paraId="44421956" w14:textId="63B6CB92" w:rsidR="003D5F9C" w:rsidRDefault="003D5F9C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322396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416D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52E9EE8E" w14:textId="4748C199" w:rsidR="003D5F9C" w:rsidRDefault="003D5F9C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496778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213D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38213D" w14:paraId="3554978D" w14:textId="77777777" w:rsidTr="006E0873">
        <w:trPr>
          <w:gridAfter w:val="1"/>
          <w:wAfter w:w="27" w:type="dxa"/>
          <w:trHeight w:val="567"/>
        </w:trPr>
        <w:tc>
          <w:tcPr>
            <w:tcW w:w="876" w:type="dxa"/>
            <w:vAlign w:val="center"/>
          </w:tcPr>
          <w:p w14:paraId="6C90F5DA" w14:textId="0946C9ED" w:rsidR="0038213D" w:rsidRDefault="0038213D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479" w:type="dxa"/>
            <w:vAlign w:val="center"/>
          </w:tcPr>
          <w:p w14:paraId="103491E0" w14:textId="6ABD645D" w:rsidR="0038213D" w:rsidRDefault="0038213D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HMCD Records – XML</w:t>
            </w:r>
          </w:p>
        </w:tc>
        <w:tc>
          <w:tcPr>
            <w:tcW w:w="3544" w:type="dxa"/>
          </w:tcPr>
          <w:p w14:paraId="4BCD0495" w14:textId="2E2734E4" w:rsidR="0038213D" w:rsidRPr="006E0873" w:rsidRDefault="0038213D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E0873">
              <w:rPr>
                <w:rFonts w:cstheme="minorHAnsi"/>
                <w:sz w:val="24"/>
                <w:szCs w:val="24"/>
              </w:rPr>
              <w:t>Verify if the XML document follows the structure defined in the DTD</w:t>
            </w:r>
          </w:p>
        </w:tc>
        <w:tc>
          <w:tcPr>
            <w:tcW w:w="2835" w:type="dxa"/>
          </w:tcPr>
          <w:p w14:paraId="1335A98A" w14:textId="581FB8D5" w:rsidR="0038213D" w:rsidRPr="006F75D2" w:rsidRDefault="0038213D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F75D2"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 w:rsidRPr="006F75D2"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2126" w:type="dxa"/>
            <w:vAlign w:val="center"/>
          </w:tcPr>
          <w:p w14:paraId="68DA7757" w14:textId="55E3D847" w:rsidR="0038213D" w:rsidRDefault="0038213D" w:rsidP="0038213D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9099237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0CB5CBB5" w14:textId="202123D7" w:rsidR="0038213D" w:rsidRDefault="0038213D" w:rsidP="0038213D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96288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3D5F9C" w14:paraId="07E505C7" w14:textId="77777777" w:rsidTr="006E0873">
        <w:trPr>
          <w:gridAfter w:val="1"/>
          <w:wAfter w:w="27" w:type="dxa"/>
          <w:trHeight w:val="567"/>
        </w:trPr>
        <w:tc>
          <w:tcPr>
            <w:tcW w:w="876" w:type="dxa"/>
            <w:vAlign w:val="center"/>
          </w:tcPr>
          <w:p w14:paraId="6A37E655" w14:textId="27DD6D27" w:rsidR="003D5F9C" w:rsidRDefault="0038213D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479" w:type="dxa"/>
            <w:vAlign w:val="center"/>
          </w:tcPr>
          <w:p w14:paraId="7D8C42FC" w14:textId="6A37F598" w:rsidR="003D5F9C" w:rsidRDefault="006E0873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HMCD Records - DTD</w:t>
            </w:r>
          </w:p>
        </w:tc>
        <w:tc>
          <w:tcPr>
            <w:tcW w:w="3544" w:type="dxa"/>
          </w:tcPr>
          <w:p w14:paraId="08F2C446" w14:textId="60F19DA7" w:rsidR="003D5F9C" w:rsidRDefault="006E0873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E0873">
              <w:rPr>
                <w:rFonts w:cstheme="minorHAnsi"/>
                <w:sz w:val="24"/>
                <w:szCs w:val="24"/>
              </w:rPr>
              <w:t>Ensure that the XML referencing an external DTD can be validated correctly</w:t>
            </w:r>
          </w:p>
        </w:tc>
        <w:tc>
          <w:tcPr>
            <w:tcW w:w="2835" w:type="dxa"/>
          </w:tcPr>
          <w:p w14:paraId="64605552" w14:textId="489D1600" w:rsidR="00FC0F00" w:rsidRDefault="0038213D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F75D2"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 w:rsidRPr="006F75D2"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2126" w:type="dxa"/>
            <w:vAlign w:val="center"/>
          </w:tcPr>
          <w:p w14:paraId="5BC46792" w14:textId="02917FAD" w:rsidR="003D5F9C" w:rsidRDefault="003D5F9C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640021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E0873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5EB604DA" w14:textId="660DC4A3" w:rsidR="003D5F9C" w:rsidRDefault="003D5F9C" w:rsidP="006E087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687281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3D5F9C" w14:paraId="48479496" w14:textId="77777777" w:rsidTr="006E0873">
        <w:trPr>
          <w:gridAfter w:val="1"/>
          <w:wAfter w:w="27" w:type="dxa"/>
          <w:trHeight w:val="567"/>
        </w:trPr>
        <w:tc>
          <w:tcPr>
            <w:tcW w:w="876" w:type="dxa"/>
            <w:vAlign w:val="center"/>
          </w:tcPr>
          <w:p w14:paraId="781B49F4" w14:textId="77777777" w:rsidR="003D5F9C" w:rsidRDefault="0038213D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479" w:type="dxa"/>
            <w:vAlign w:val="center"/>
          </w:tcPr>
          <w:p w14:paraId="49F10B5A" w14:textId="2D51F810" w:rsidR="003D5F9C" w:rsidRDefault="006E0873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Records and HMCD - XML</w:t>
            </w:r>
          </w:p>
        </w:tc>
        <w:tc>
          <w:tcPr>
            <w:tcW w:w="3544" w:type="dxa"/>
          </w:tcPr>
          <w:p w14:paraId="3F4D6352" w14:textId="501FEF33" w:rsidR="003D5F9C" w:rsidRDefault="006E0873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6E0873">
              <w:rPr>
                <w:rFonts w:cstheme="minorHAnsi"/>
                <w:sz w:val="24"/>
                <w:szCs w:val="24"/>
              </w:rPr>
              <w:t>onfirm that all mandatory elements</w:t>
            </w:r>
          </w:p>
        </w:tc>
        <w:tc>
          <w:tcPr>
            <w:tcW w:w="2835" w:type="dxa"/>
          </w:tcPr>
          <w:p w14:paraId="16E822A6" w14:textId="21F8E146" w:rsidR="003D5F9C" w:rsidRDefault="0038213D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F75D2"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 w:rsidRPr="006F75D2"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2126" w:type="dxa"/>
            <w:vAlign w:val="center"/>
          </w:tcPr>
          <w:p w14:paraId="0E55985A" w14:textId="1A0956F5" w:rsidR="003D5F9C" w:rsidRDefault="003D5F9C" w:rsidP="00486E67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3126064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213D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6285F652" w14:textId="0B5263F6" w:rsidR="003D5F9C" w:rsidRDefault="003D5F9C" w:rsidP="00486E67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2040081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3D5F9C" w14:paraId="22E10874" w14:textId="77777777" w:rsidTr="006E0873">
        <w:trPr>
          <w:gridAfter w:val="1"/>
          <w:wAfter w:w="27" w:type="dxa"/>
          <w:trHeight w:val="57"/>
        </w:trPr>
        <w:tc>
          <w:tcPr>
            <w:tcW w:w="876" w:type="dxa"/>
            <w:vAlign w:val="center"/>
          </w:tcPr>
          <w:p w14:paraId="7D1C0E70" w14:textId="382B66BB" w:rsidR="003D5F9C" w:rsidRDefault="0038213D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4479" w:type="dxa"/>
            <w:vAlign w:val="center"/>
          </w:tcPr>
          <w:p w14:paraId="3862D79F" w14:textId="384C3DDC" w:rsidR="003D5F9C" w:rsidRDefault="006E0873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Records and HMCD - DTD</w:t>
            </w:r>
          </w:p>
        </w:tc>
        <w:tc>
          <w:tcPr>
            <w:tcW w:w="3544" w:type="dxa"/>
          </w:tcPr>
          <w:p w14:paraId="42F6CF32" w14:textId="6B44A3B0" w:rsidR="003D5F9C" w:rsidRDefault="0038213D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38213D">
              <w:rPr>
                <w:rFonts w:cstheme="minorHAnsi"/>
                <w:sz w:val="24"/>
                <w:szCs w:val="24"/>
              </w:rPr>
              <w:t>Ensure that an XML document containing all mandatory elements validates successfully against the DTD</w:t>
            </w:r>
          </w:p>
        </w:tc>
        <w:tc>
          <w:tcPr>
            <w:tcW w:w="2835" w:type="dxa"/>
          </w:tcPr>
          <w:p w14:paraId="1177823D" w14:textId="017A0D8E" w:rsidR="003D5F9C" w:rsidRDefault="0038213D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F75D2"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 w:rsidRPr="006F75D2"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2126" w:type="dxa"/>
            <w:vAlign w:val="center"/>
          </w:tcPr>
          <w:p w14:paraId="39402F89" w14:textId="43F45DBE" w:rsidR="003D5F9C" w:rsidRDefault="003D5F9C" w:rsidP="00486E67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1714308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213D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30CC262B" w14:textId="6D0FE739" w:rsidR="003D5F9C" w:rsidRDefault="003D5F9C" w:rsidP="00486E67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218370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D3416D" w14:paraId="6A109616" w14:textId="77777777" w:rsidTr="006E0873">
        <w:trPr>
          <w:gridAfter w:val="1"/>
          <w:wAfter w:w="27" w:type="dxa"/>
          <w:trHeight w:val="57"/>
        </w:trPr>
        <w:tc>
          <w:tcPr>
            <w:tcW w:w="876" w:type="dxa"/>
            <w:vAlign w:val="center"/>
          </w:tcPr>
          <w:p w14:paraId="1D9B4FB3" w14:textId="195ACA1F" w:rsidR="00D3416D" w:rsidRDefault="00D3416D" w:rsidP="00D3416D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479" w:type="dxa"/>
            <w:vAlign w:val="center"/>
          </w:tcPr>
          <w:p w14:paraId="6A4D3D8C" w14:textId="36075268" w:rsidR="00D3416D" w:rsidRDefault="00491BF8" w:rsidP="00D3416D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491BF8">
              <w:rPr>
                <w:rFonts w:cstheme="minorHAnsi"/>
                <w:sz w:val="24"/>
                <w:szCs w:val="24"/>
              </w:rPr>
              <w:t>Web browsers and device compatibility</w:t>
            </w:r>
            <w:r>
              <w:rPr>
                <w:rFonts w:cstheme="minorHAnsi"/>
                <w:sz w:val="24"/>
                <w:szCs w:val="24"/>
              </w:rPr>
              <w:t xml:space="preserve"> – XML documents</w:t>
            </w:r>
          </w:p>
        </w:tc>
        <w:tc>
          <w:tcPr>
            <w:tcW w:w="3544" w:type="dxa"/>
          </w:tcPr>
          <w:p w14:paraId="303F148E" w14:textId="6B2DD194" w:rsidR="00D3416D" w:rsidRPr="00491BF8" w:rsidRDefault="00812945" w:rsidP="00D3416D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812945">
              <w:rPr>
                <w:rFonts w:cstheme="minorHAnsi"/>
                <w:sz w:val="24"/>
                <w:szCs w:val="24"/>
              </w:rPr>
              <w:t>All elements and data are displayed according to the hierarchy defined in the files, and there are no error messages or failures.</w:t>
            </w:r>
          </w:p>
        </w:tc>
        <w:tc>
          <w:tcPr>
            <w:tcW w:w="2835" w:type="dxa"/>
          </w:tcPr>
          <w:p w14:paraId="7F044640" w14:textId="69FBD5E9" w:rsidR="00D3416D" w:rsidRPr="006F75D2" w:rsidRDefault="00D3416D" w:rsidP="00D3416D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F75D2"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 w:rsidRPr="006F75D2"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2126" w:type="dxa"/>
            <w:vAlign w:val="center"/>
          </w:tcPr>
          <w:p w14:paraId="0BA60006" w14:textId="77777777" w:rsidR="00D3416D" w:rsidRDefault="00D3416D" w:rsidP="00D3416D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957176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62080E11" w14:textId="7A5BA0FF" w:rsidR="00D3416D" w:rsidRDefault="00D3416D" w:rsidP="00D3416D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2007513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</w:tbl>
    <w:p w14:paraId="1C7A9F50" w14:textId="75F74CE4" w:rsidR="001F072A" w:rsidRDefault="001F072A">
      <w:pPr>
        <w:rPr>
          <w:rFonts w:cstheme="minorHAnsi"/>
          <w:sz w:val="24"/>
          <w:szCs w:val="24"/>
        </w:rPr>
      </w:pPr>
    </w:p>
    <w:p w14:paraId="2B4DC2FC" w14:textId="22D1034F" w:rsidR="00B25913" w:rsidRPr="00B25913" w:rsidRDefault="00B25913" w:rsidP="00B25913">
      <w:pPr>
        <w:ind w:firstLine="0"/>
        <w:rPr>
          <w:rFonts w:cstheme="minorHAnsi"/>
          <w:b/>
          <w:sz w:val="24"/>
          <w:szCs w:val="24"/>
        </w:rPr>
      </w:pPr>
      <w:r w:rsidRPr="00B25913">
        <w:rPr>
          <w:rFonts w:cstheme="minorHAnsi"/>
          <w:b/>
          <w:sz w:val="24"/>
          <w:szCs w:val="24"/>
        </w:rPr>
        <w:t>Notes/Comments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25913" w:rsidRPr="006B3F5F" w14:paraId="06163C3E" w14:textId="77777777" w:rsidTr="00B25913">
        <w:tc>
          <w:tcPr>
            <w:tcW w:w="13887" w:type="dxa"/>
          </w:tcPr>
          <w:p w14:paraId="5E1536A7" w14:textId="77331DA6" w:rsidR="00B25913" w:rsidRPr="006B3F5F" w:rsidRDefault="006B3F5F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6B3F5F">
              <w:rPr>
                <w:rFonts w:cstheme="minorHAnsi"/>
                <w:sz w:val="24"/>
                <w:szCs w:val="24"/>
              </w:rPr>
              <w:t>The tests were conducted, and following the validation standard used, we corrected all the errors and issues identified during the project. All necessary corrections have already been implemented.</w:t>
            </w:r>
          </w:p>
          <w:p w14:paraId="25AD5803" w14:textId="616440C2" w:rsidR="00B25913" w:rsidRPr="006B3F5F" w:rsidRDefault="00B25913">
            <w:pPr>
              <w:ind w:firstLine="0"/>
              <w:rPr>
                <w:rFonts w:cstheme="minorHAnsi"/>
                <w:sz w:val="24"/>
                <w:szCs w:val="24"/>
                <w:lang w:val="pt-BR"/>
              </w:rPr>
            </w:pPr>
          </w:p>
        </w:tc>
      </w:tr>
    </w:tbl>
    <w:p w14:paraId="2503A013" w14:textId="77777777" w:rsidR="00B25913" w:rsidRPr="006B3F5F" w:rsidRDefault="00B25913">
      <w:pPr>
        <w:rPr>
          <w:rFonts w:cstheme="minorHAnsi"/>
          <w:sz w:val="24"/>
          <w:szCs w:val="24"/>
          <w:lang w:val="pt-BR"/>
        </w:rPr>
      </w:pPr>
    </w:p>
    <w:p w14:paraId="273E73D7" w14:textId="77777777" w:rsidR="003F796C" w:rsidRPr="006B3F5F" w:rsidRDefault="003F796C" w:rsidP="003F796C">
      <w:pPr>
        <w:ind w:firstLine="0"/>
        <w:rPr>
          <w:rFonts w:cstheme="minorHAnsi"/>
          <w:sz w:val="24"/>
          <w:szCs w:val="24"/>
          <w:lang w:val="pt-BR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4673"/>
        <w:gridCol w:w="9072"/>
      </w:tblGrid>
      <w:tr w:rsidR="00F331B8" w14:paraId="24988E1C" w14:textId="77777777" w:rsidTr="00562B51">
        <w:trPr>
          <w:trHeight w:val="1185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21EEC64A" w14:textId="0140B8ED" w:rsidR="00F331B8" w:rsidRDefault="00562B51" w:rsidP="00760415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Developer/Designer</w:t>
            </w:r>
            <w:r w:rsidR="000203AC">
              <w:rPr>
                <w:rFonts w:cstheme="minorHAnsi"/>
                <w:sz w:val="24"/>
                <w:szCs w:val="24"/>
              </w:rPr>
              <w:t xml:space="preserve"> </w:t>
            </w:r>
            <w:r w:rsidR="00F331B8">
              <w:rPr>
                <w:rFonts w:cstheme="minorHAnsi"/>
                <w:sz w:val="24"/>
                <w:szCs w:val="24"/>
              </w:rPr>
              <w:t>Signature</w:t>
            </w:r>
          </w:p>
        </w:tc>
        <w:tc>
          <w:tcPr>
            <w:tcW w:w="9072" w:type="dxa"/>
            <w:vAlign w:val="center"/>
          </w:tcPr>
          <w:p w14:paraId="6039CDC9" w14:textId="472E989D" w:rsidR="00F331B8" w:rsidRDefault="006F75D2" w:rsidP="00760415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Vinicius Pietro </w:t>
            </w:r>
            <w:proofErr w:type="spellStart"/>
            <w:r>
              <w:rPr>
                <w:rFonts w:cstheme="minorHAnsi"/>
                <w:sz w:val="24"/>
                <w:szCs w:val="24"/>
              </w:rPr>
              <w:t>Carneo</w:t>
            </w:r>
            <w:proofErr w:type="spellEnd"/>
          </w:p>
        </w:tc>
      </w:tr>
      <w:tr w:rsidR="00F331B8" w14:paraId="29D17157" w14:textId="77777777" w:rsidTr="00562B51">
        <w:trPr>
          <w:trHeight w:val="446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0B9085D7" w14:textId="2F3C3715" w:rsidR="00F331B8" w:rsidRDefault="00F331B8" w:rsidP="00760415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  <w:r w:rsidR="00562B51">
              <w:rPr>
                <w:rFonts w:cstheme="minorHAnsi"/>
                <w:sz w:val="24"/>
                <w:szCs w:val="24"/>
              </w:rPr>
              <w:t xml:space="preserve"> of the developer/designer</w:t>
            </w:r>
          </w:p>
        </w:tc>
        <w:tc>
          <w:tcPr>
            <w:tcW w:w="9072" w:type="dxa"/>
            <w:vAlign w:val="center"/>
          </w:tcPr>
          <w:p w14:paraId="426B4F63" w14:textId="2C56FD87" w:rsidR="00F331B8" w:rsidRDefault="006F75D2" w:rsidP="00760415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Vinicius Pietro </w:t>
            </w:r>
            <w:proofErr w:type="spellStart"/>
            <w:r>
              <w:rPr>
                <w:rFonts w:cstheme="minorHAnsi"/>
                <w:sz w:val="24"/>
                <w:szCs w:val="24"/>
              </w:rPr>
              <w:t>Carneo</w:t>
            </w:r>
            <w:proofErr w:type="spellEnd"/>
          </w:p>
        </w:tc>
      </w:tr>
      <w:tr w:rsidR="00F331B8" w14:paraId="5413E0F6" w14:textId="77777777" w:rsidTr="00562B51">
        <w:trPr>
          <w:trHeight w:val="462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2F5F16B" w14:textId="77777777" w:rsidR="00F331B8" w:rsidRDefault="00F331B8" w:rsidP="00760415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9072" w:type="dxa"/>
            <w:vAlign w:val="center"/>
          </w:tcPr>
          <w:p w14:paraId="103B7568" w14:textId="52265501" w:rsidR="006F75D2" w:rsidRDefault="006F75D2" w:rsidP="00760415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24/11/2024</w:t>
            </w:r>
          </w:p>
        </w:tc>
      </w:tr>
    </w:tbl>
    <w:p w14:paraId="19AA1077" w14:textId="77777777" w:rsidR="000E7627" w:rsidRDefault="000E7627" w:rsidP="003F796C">
      <w:pPr>
        <w:ind w:firstLine="0"/>
        <w:rPr>
          <w:rFonts w:cstheme="minorHAnsi"/>
          <w:sz w:val="24"/>
          <w:szCs w:val="24"/>
        </w:rPr>
      </w:pPr>
    </w:p>
    <w:sectPr w:rsidR="000E7627" w:rsidSect="003F796C">
      <w:headerReference w:type="default" r:id="rId11"/>
      <w:footerReference w:type="default" r:id="rId12"/>
      <w:pgSz w:w="16838" w:h="11906" w:orient="landscape" w:code="9"/>
      <w:pgMar w:top="1134" w:right="1134" w:bottom="1134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44E1F" w14:textId="77777777" w:rsidR="00D638BE" w:rsidRDefault="00D638BE">
      <w:r>
        <w:separator/>
      </w:r>
    </w:p>
  </w:endnote>
  <w:endnote w:type="continuationSeparator" w:id="0">
    <w:p w14:paraId="5BC6D198" w14:textId="77777777" w:rsidR="00D638BE" w:rsidRDefault="00D63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theme="minorHAnsi"/>
      </w:rPr>
      <w:id w:val="340643499"/>
      <w:docPartObj>
        <w:docPartGallery w:val="Page Numbers (Top of Page)"/>
        <w:docPartUnique/>
      </w:docPartObj>
    </w:sdtPr>
    <w:sdtContent>
      <w:p w14:paraId="61C4CB72" w14:textId="59DC4774" w:rsidR="0083035B" w:rsidRPr="00D3416D" w:rsidRDefault="00D3416D" w:rsidP="00A00F25">
        <w:pPr>
          <w:ind w:firstLine="0"/>
          <w:rPr>
            <w:rFonts w:cstheme="minorHAnsi"/>
            <w:lang w:val="pt-BR"/>
          </w:rPr>
        </w:pPr>
        <w:r w:rsidRPr="00D3416D">
          <w:rPr>
            <w:rFonts w:cstheme="minorHAnsi"/>
            <w:lang w:val="pt-BR"/>
          </w:rPr>
          <w:t>Vinicius Pietro Ca</w:t>
        </w:r>
        <w:r>
          <w:rPr>
            <w:rFonts w:cstheme="minorHAnsi"/>
            <w:lang w:val="pt-BR"/>
          </w:rPr>
          <w:t>rneo – v.2</w:t>
        </w:r>
        <w:r w:rsidR="003F796C" w:rsidRPr="00D3416D">
          <w:rPr>
            <w:rFonts w:cstheme="minorHAnsi"/>
            <w:lang w:val="pt-BR"/>
          </w:rPr>
          <w:tab/>
        </w:r>
        <w:r w:rsidR="003F796C" w:rsidRPr="00D3416D">
          <w:rPr>
            <w:rFonts w:cstheme="minorHAnsi"/>
            <w:lang w:val="pt-BR"/>
          </w:rPr>
          <w:tab/>
        </w:r>
        <w:r w:rsidR="003F796C" w:rsidRPr="00D3416D">
          <w:rPr>
            <w:rFonts w:cstheme="minorHAnsi"/>
            <w:lang w:val="pt-BR"/>
          </w:rPr>
          <w:tab/>
        </w:r>
        <w:r w:rsidR="003F796C" w:rsidRPr="00D3416D">
          <w:rPr>
            <w:rFonts w:cstheme="minorHAnsi"/>
            <w:lang w:val="pt-BR"/>
          </w:rPr>
          <w:tab/>
        </w:r>
        <w:r w:rsidR="003F796C" w:rsidRPr="00D3416D">
          <w:rPr>
            <w:rFonts w:cstheme="minorHAnsi"/>
            <w:lang w:val="pt-BR"/>
          </w:rPr>
          <w:tab/>
        </w:r>
        <w:r w:rsidR="003F796C" w:rsidRPr="00D3416D">
          <w:rPr>
            <w:rFonts w:cstheme="minorHAnsi"/>
            <w:lang w:val="pt-BR"/>
          </w:rPr>
          <w:tab/>
        </w:r>
        <w:r w:rsidR="003F796C" w:rsidRPr="00D3416D">
          <w:rPr>
            <w:rFonts w:cstheme="minorHAnsi"/>
            <w:lang w:val="pt-BR"/>
          </w:rPr>
          <w:tab/>
        </w:r>
        <w:r w:rsidR="003F796C" w:rsidRPr="00D3416D">
          <w:rPr>
            <w:rFonts w:cstheme="minorHAnsi"/>
            <w:lang w:val="pt-BR"/>
          </w:rPr>
          <w:tab/>
        </w:r>
        <w:r w:rsidR="0083035B" w:rsidRPr="00D3416D">
          <w:rPr>
            <w:rFonts w:cstheme="minorHAnsi"/>
            <w:lang w:val="pt-BR"/>
          </w:rPr>
          <w:tab/>
        </w:r>
        <w:r w:rsidR="0083035B" w:rsidRPr="00D3416D">
          <w:rPr>
            <w:rFonts w:cstheme="minorHAnsi"/>
            <w:lang w:val="pt-BR"/>
          </w:rPr>
          <w:tab/>
        </w:r>
        <w:r w:rsidR="00F331B8" w:rsidRPr="00D3416D">
          <w:rPr>
            <w:rFonts w:cstheme="minorHAnsi"/>
            <w:lang w:val="pt-BR"/>
          </w:rPr>
          <w:tab/>
        </w:r>
        <w:r w:rsidR="00F331B8" w:rsidRPr="00D3416D">
          <w:rPr>
            <w:rFonts w:cstheme="minorHAnsi"/>
            <w:lang w:val="pt-BR"/>
          </w:rPr>
          <w:tab/>
        </w:r>
        <w:r w:rsidR="00F331B8" w:rsidRPr="00D3416D">
          <w:rPr>
            <w:rFonts w:cstheme="minorHAnsi"/>
            <w:lang w:val="pt-BR"/>
          </w:rPr>
          <w:tab/>
        </w:r>
        <w:r w:rsidR="00F331B8" w:rsidRPr="00D3416D">
          <w:rPr>
            <w:rFonts w:cstheme="minorHAnsi"/>
            <w:lang w:val="pt-BR"/>
          </w:rPr>
          <w:tab/>
        </w:r>
        <w:r w:rsidR="0083035B" w:rsidRPr="00D3416D">
          <w:rPr>
            <w:rFonts w:cstheme="minorHAnsi"/>
            <w:lang w:val="pt-BR"/>
          </w:rPr>
          <w:t xml:space="preserve">Page </w:t>
        </w:r>
        <w:r w:rsidR="00D62754" w:rsidRPr="00B1233D">
          <w:rPr>
            <w:rFonts w:cstheme="minorHAnsi"/>
          </w:rPr>
          <w:fldChar w:fldCharType="begin"/>
        </w:r>
        <w:r w:rsidR="0083035B" w:rsidRPr="00D3416D">
          <w:rPr>
            <w:rFonts w:cstheme="minorHAnsi"/>
            <w:lang w:val="pt-BR"/>
          </w:rPr>
          <w:instrText xml:space="preserve"> PAGE </w:instrText>
        </w:r>
        <w:r w:rsidR="00D62754" w:rsidRPr="00B1233D">
          <w:rPr>
            <w:rFonts w:cstheme="minorHAnsi"/>
          </w:rPr>
          <w:fldChar w:fldCharType="separate"/>
        </w:r>
        <w:r w:rsidR="00585985" w:rsidRPr="00D3416D">
          <w:rPr>
            <w:rFonts w:cstheme="minorHAnsi"/>
            <w:noProof/>
            <w:lang w:val="pt-BR"/>
          </w:rPr>
          <w:t>2</w:t>
        </w:r>
        <w:r w:rsidR="00D62754" w:rsidRPr="00B1233D">
          <w:rPr>
            <w:rFonts w:cstheme="minorHAnsi"/>
          </w:rPr>
          <w:fldChar w:fldCharType="end"/>
        </w:r>
        <w:r w:rsidR="0083035B" w:rsidRPr="00D3416D">
          <w:rPr>
            <w:rFonts w:cstheme="minorHAnsi"/>
            <w:lang w:val="pt-BR"/>
          </w:rPr>
          <w:t xml:space="preserve"> of </w:t>
        </w:r>
        <w:r w:rsidR="00D62754" w:rsidRPr="00B1233D">
          <w:rPr>
            <w:rFonts w:cstheme="minorHAnsi"/>
          </w:rPr>
          <w:fldChar w:fldCharType="begin"/>
        </w:r>
        <w:r w:rsidR="0083035B" w:rsidRPr="00D3416D">
          <w:rPr>
            <w:rFonts w:cstheme="minorHAnsi"/>
            <w:lang w:val="pt-BR"/>
          </w:rPr>
          <w:instrText xml:space="preserve"> NUMPAGES  </w:instrText>
        </w:r>
        <w:r w:rsidR="00D62754" w:rsidRPr="00B1233D">
          <w:rPr>
            <w:rFonts w:cstheme="minorHAnsi"/>
          </w:rPr>
          <w:fldChar w:fldCharType="separate"/>
        </w:r>
        <w:r w:rsidR="00585985" w:rsidRPr="00D3416D">
          <w:rPr>
            <w:rFonts w:cstheme="minorHAnsi"/>
            <w:noProof/>
            <w:lang w:val="pt-BR"/>
          </w:rPr>
          <w:t>2</w:t>
        </w:r>
        <w:r w:rsidR="00D62754" w:rsidRPr="00B1233D">
          <w:rPr>
            <w:rFonts w:cstheme="minorHAnsi"/>
          </w:rPr>
          <w:fldChar w:fldCharType="end"/>
        </w:r>
      </w:p>
    </w:sdtContent>
  </w:sdt>
  <w:p w14:paraId="55BDC841" w14:textId="77777777" w:rsidR="0083035B" w:rsidRPr="00D3416D" w:rsidRDefault="0083035B" w:rsidP="00D92C68">
    <w:pPr>
      <w:pStyle w:val="Footer"/>
      <w:rPr>
        <w:rFonts w:cstheme="minorHAnsi"/>
        <w:sz w:val="2"/>
        <w:szCs w:val="2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0DAE3" w14:textId="77777777" w:rsidR="00D638BE" w:rsidRDefault="00D638BE">
      <w:r>
        <w:separator/>
      </w:r>
    </w:p>
  </w:footnote>
  <w:footnote w:type="continuationSeparator" w:id="0">
    <w:p w14:paraId="725F4471" w14:textId="77777777" w:rsidR="00D638BE" w:rsidRDefault="00D63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7"/>
      <w:gridCol w:w="5245"/>
    </w:tblGrid>
    <w:tr w:rsidR="00B1233D" w14:paraId="24FE491D" w14:textId="77777777" w:rsidTr="00B16F26">
      <w:trPr>
        <w:trHeight w:val="249"/>
      </w:trPr>
      <w:tc>
        <w:tcPr>
          <w:tcW w:w="8647" w:type="dxa"/>
          <w:vAlign w:val="bottom"/>
        </w:tcPr>
        <w:p w14:paraId="39D8D406" w14:textId="7B5FC265" w:rsidR="00B1233D" w:rsidRPr="00611B22" w:rsidRDefault="00DB2180" w:rsidP="00B16F26">
          <w:pPr>
            <w:pStyle w:val="Header"/>
            <w:tabs>
              <w:tab w:val="left" w:pos="4210"/>
            </w:tabs>
            <w:ind w:firstLine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Testing &amp; Validation </w:t>
          </w:r>
          <w:r w:rsidR="00B1233D" w:rsidRPr="00611B22">
            <w:rPr>
              <w:b/>
              <w:sz w:val="36"/>
              <w:szCs w:val="36"/>
            </w:rPr>
            <w:tab/>
          </w:r>
        </w:p>
      </w:tc>
      <w:tc>
        <w:tcPr>
          <w:tcW w:w="5245" w:type="dxa"/>
        </w:tcPr>
        <w:p w14:paraId="4E4AC1EC" w14:textId="77777777" w:rsidR="00B1233D" w:rsidRPr="00B1233D" w:rsidRDefault="00B1233D" w:rsidP="00B1233D">
          <w:pPr>
            <w:pStyle w:val="Header"/>
            <w:tabs>
              <w:tab w:val="left" w:pos="4210"/>
            </w:tabs>
            <w:ind w:firstLine="0"/>
            <w:jc w:val="right"/>
            <w:rPr>
              <w:i/>
              <w:sz w:val="72"/>
              <w:szCs w:val="72"/>
            </w:rPr>
          </w:pPr>
          <w:proofErr w:type="spellStart"/>
          <w:r w:rsidRPr="00B1233D">
            <w:rPr>
              <w:i/>
              <w:color w:val="C0504D" w:themeColor="accent2"/>
              <w:sz w:val="72"/>
              <w:szCs w:val="72"/>
            </w:rPr>
            <w:t>Super</w:t>
          </w:r>
          <w:r w:rsidRPr="00B1233D">
            <w:rPr>
              <w:b/>
              <w:i/>
              <w:color w:val="C0504D" w:themeColor="accent2"/>
              <w:sz w:val="72"/>
              <w:szCs w:val="72"/>
            </w:rPr>
            <w:t>FAST</w:t>
          </w:r>
          <w:proofErr w:type="spellEnd"/>
          <w:r w:rsidRPr="00B1233D">
            <w:rPr>
              <w:i/>
              <w:color w:val="C0504D" w:themeColor="accent2"/>
              <w:sz w:val="72"/>
              <w:szCs w:val="72"/>
            </w:rPr>
            <w:t xml:space="preserve"> </w:t>
          </w:r>
          <w:r w:rsidRPr="00B1233D">
            <w:rPr>
              <w:b/>
              <w:i/>
              <w:color w:val="0070C0"/>
              <w:sz w:val="72"/>
              <w:szCs w:val="72"/>
            </w:rPr>
            <w:t>IT</w:t>
          </w:r>
        </w:p>
      </w:tc>
    </w:tr>
  </w:tbl>
  <w:p w14:paraId="4A4790DC" w14:textId="77777777" w:rsidR="0083035B" w:rsidRDefault="0083035B" w:rsidP="00A25AC6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4062D"/>
    <w:multiLevelType w:val="hybridMultilevel"/>
    <w:tmpl w:val="142C61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21F97"/>
    <w:multiLevelType w:val="multilevel"/>
    <w:tmpl w:val="2F32055A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AFB6ADD"/>
    <w:multiLevelType w:val="hybridMultilevel"/>
    <w:tmpl w:val="67A21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7046"/>
    <w:multiLevelType w:val="hybridMultilevel"/>
    <w:tmpl w:val="8630513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E27352"/>
    <w:multiLevelType w:val="hybridMultilevel"/>
    <w:tmpl w:val="E306102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C73108"/>
    <w:multiLevelType w:val="hybridMultilevel"/>
    <w:tmpl w:val="C494E2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FF5927"/>
    <w:multiLevelType w:val="hybridMultilevel"/>
    <w:tmpl w:val="48D2F754"/>
    <w:lvl w:ilvl="0" w:tplc="179CFB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39C9"/>
    <w:multiLevelType w:val="multilevel"/>
    <w:tmpl w:val="3FB679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114D63"/>
    <w:multiLevelType w:val="hybridMultilevel"/>
    <w:tmpl w:val="1E921AF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DF6EFB"/>
    <w:multiLevelType w:val="hybridMultilevel"/>
    <w:tmpl w:val="28BAE4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1B562A"/>
    <w:multiLevelType w:val="singleLevel"/>
    <w:tmpl w:val="0D3CFE5A"/>
    <w:lvl w:ilvl="0">
      <w:start w:val="1"/>
      <w:numFmt w:val="bullet"/>
      <w:pStyle w:val="ListBullet2"/>
      <w:lvlText w:val=""/>
      <w:lvlJc w:val="left"/>
      <w:pPr>
        <w:ind w:left="700" w:hanging="360"/>
      </w:pPr>
      <w:rPr>
        <w:rFonts w:ascii="Symbol" w:hAnsi="Symbol" w:hint="default"/>
        <w:b w:val="0"/>
        <w:i w:val="0"/>
        <w:color w:val="auto"/>
        <w:sz w:val="16"/>
        <w:szCs w:val="18"/>
      </w:rPr>
    </w:lvl>
  </w:abstractNum>
  <w:abstractNum w:abstractNumId="12" w15:restartNumberingAfterBreak="0">
    <w:nsid w:val="2C02104D"/>
    <w:multiLevelType w:val="hybridMultilevel"/>
    <w:tmpl w:val="FB86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03A4E"/>
    <w:multiLevelType w:val="hybridMultilevel"/>
    <w:tmpl w:val="67A2156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3F39F1"/>
    <w:multiLevelType w:val="hybridMultilevel"/>
    <w:tmpl w:val="A2DE9106"/>
    <w:lvl w:ilvl="0" w:tplc="28220F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16" w15:restartNumberingAfterBreak="0">
    <w:nsid w:val="4EBB1DE4"/>
    <w:multiLevelType w:val="multilevel"/>
    <w:tmpl w:val="C50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F0251BD"/>
    <w:multiLevelType w:val="multilevel"/>
    <w:tmpl w:val="03AC5E42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60361"/>
    <w:multiLevelType w:val="multilevel"/>
    <w:tmpl w:val="9794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5B6198"/>
    <w:multiLevelType w:val="multilevel"/>
    <w:tmpl w:val="7A72D6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C9D461A"/>
    <w:multiLevelType w:val="multilevel"/>
    <w:tmpl w:val="4E96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EED7D2B"/>
    <w:multiLevelType w:val="multilevel"/>
    <w:tmpl w:val="5D8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FC1286F"/>
    <w:multiLevelType w:val="hybridMultilevel"/>
    <w:tmpl w:val="A7527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A3FC8"/>
    <w:multiLevelType w:val="hybridMultilevel"/>
    <w:tmpl w:val="CA78E8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3E6619"/>
    <w:multiLevelType w:val="hybridMultilevel"/>
    <w:tmpl w:val="C494E2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0B5EE8"/>
    <w:multiLevelType w:val="hybridMultilevel"/>
    <w:tmpl w:val="8630513C"/>
    <w:lvl w:ilvl="0" w:tplc="0C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4B69F1"/>
    <w:multiLevelType w:val="hybridMultilevel"/>
    <w:tmpl w:val="46EE89B2"/>
    <w:lvl w:ilvl="0" w:tplc="DF38E4E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26268"/>
    <w:multiLevelType w:val="hybridMultilevel"/>
    <w:tmpl w:val="863051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E76AC"/>
    <w:multiLevelType w:val="multilevel"/>
    <w:tmpl w:val="2F32055A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75230E28"/>
    <w:multiLevelType w:val="hybridMultilevel"/>
    <w:tmpl w:val="4A9E1AE2"/>
    <w:lvl w:ilvl="0" w:tplc="89F8664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35E5B"/>
    <w:multiLevelType w:val="hybridMultilevel"/>
    <w:tmpl w:val="AD54ECB6"/>
    <w:lvl w:ilvl="0" w:tplc="972CD96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16603A"/>
    <w:multiLevelType w:val="multilevel"/>
    <w:tmpl w:val="CF5C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7ED62C26"/>
    <w:multiLevelType w:val="hybridMultilevel"/>
    <w:tmpl w:val="A2DE9106"/>
    <w:lvl w:ilvl="0" w:tplc="28220F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151136">
    <w:abstractNumId w:val="15"/>
  </w:num>
  <w:num w:numId="2" w16cid:durableId="104925355">
    <w:abstractNumId w:val="11"/>
  </w:num>
  <w:num w:numId="3" w16cid:durableId="56980318">
    <w:abstractNumId w:val="25"/>
  </w:num>
  <w:num w:numId="4" w16cid:durableId="995449726">
    <w:abstractNumId w:val="3"/>
  </w:num>
  <w:num w:numId="5" w16cid:durableId="2055734717">
    <w:abstractNumId w:val="0"/>
  </w:num>
  <w:num w:numId="6" w16cid:durableId="699092605">
    <w:abstractNumId w:val="26"/>
  </w:num>
  <w:num w:numId="7" w16cid:durableId="211774974">
    <w:abstractNumId w:val="27"/>
  </w:num>
  <w:num w:numId="8" w16cid:durableId="108594618">
    <w:abstractNumId w:val="31"/>
  </w:num>
  <w:num w:numId="9" w16cid:durableId="487863996">
    <w:abstractNumId w:val="16"/>
  </w:num>
  <w:num w:numId="10" w16cid:durableId="1222445509">
    <w:abstractNumId w:val="20"/>
  </w:num>
  <w:num w:numId="11" w16cid:durableId="1431046752">
    <w:abstractNumId w:val="7"/>
  </w:num>
  <w:num w:numId="12" w16cid:durableId="1388996255">
    <w:abstractNumId w:val="17"/>
  </w:num>
  <w:num w:numId="13" w16cid:durableId="1783843335">
    <w:abstractNumId w:val="19"/>
  </w:num>
  <w:num w:numId="14" w16cid:durableId="336420421">
    <w:abstractNumId w:val="21"/>
  </w:num>
  <w:num w:numId="15" w16cid:durableId="88505217">
    <w:abstractNumId w:val="1"/>
  </w:num>
  <w:num w:numId="16" w16cid:durableId="1245262309">
    <w:abstractNumId w:val="28"/>
  </w:num>
  <w:num w:numId="17" w16cid:durableId="733746539">
    <w:abstractNumId w:val="22"/>
  </w:num>
  <w:num w:numId="18" w16cid:durableId="2125345811">
    <w:abstractNumId w:val="12"/>
  </w:num>
  <w:num w:numId="19" w16cid:durableId="1035621126">
    <w:abstractNumId w:val="32"/>
  </w:num>
  <w:num w:numId="20" w16cid:durableId="518395093">
    <w:abstractNumId w:val="6"/>
  </w:num>
  <w:num w:numId="21" w16cid:durableId="50423397">
    <w:abstractNumId w:val="14"/>
  </w:num>
  <w:num w:numId="22" w16cid:durableId="1410082773">
    <w:abstractNumId w:val="4"/>
  </w:num>
  <w:num w:numId="23" w16cid:durableId="112407411">
    <w:abstractNumId w:val="18"/>
  </w:num>
  <w:num w:numId="24" w16cid:durableId="2062632928">
    <w:abstractNumId w:val="13"/>
  </w:num>
  <w:num w:numId="25" w16cid:durableId="2003584080">
    <w:abstractNumId w:val="2"/>
  </w:num>
  <w:num w:numId="26" w16cid:durableId="47917207">
    <w:abstractNumId w:val="8"/>
  </w:num>
  <w:num w:numId="27" w16cid:durableId="62990337">
    <w:abstractNumId w:val="10"/>
  </w:num>
  <w:num w:numId="28" w16cid:durableId="301740289">
    <w:abstractNumId w:val="9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198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 w16cid:durableId="589319222">
    <w:abstractNumId w:val="9"/>
  </w:num>
  <w:num w:numId="30" w16cid:durableId="484124363">
    <w:abstractNumId w:val="23"/>
  </w:num>
  <w:num w:numId="31" w16cid:durableId="1246379169">
    <w:abstractNumId w:val="5"/>
  </w:num>
  <w:num w:numId="32" w16cid:durableId="10910970">
    <w:abstractNumId w:val="24"/>
  </w:num>
  <w:num w:numId="33" w16cid:durableId="104544900">
    <w:abstractNumId w:val="29"/>
  </w:num>
  <w:num w:numId="34" w16cid:durableId="1099987316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Y0sDCxsDAzNjK2tDRU0lEKTi0uzszPAykwNKgFAC7+2LstAAAA"/>
  </w:docVars>
  <w:rsids>
    <w:rsidRoot w:val="009136C0"/>
    <w:rsid w:val="00000EE7"/>
    <w:rsid w:val="0000626F"/>
    <w:rsid w:val="00007089"/>
    <w:rsid w:val="00010480"/>
    <w:rsid w:val="000203AC"/>
    <w:rsid w:val="00031F88"/>
    <w:rsid w:val="0003767D"/>
    <w:rsid w:val="00040A68"/>
    <w:rsid w:val="000426EC"/>
    <w:rsid w:val="000777EC"/>
    <w:rsid w:val="00081E61"/>
    <w:rsid w:val="00085CF5"/>
    <w:rsid w:val="00092E3E"/>
    <w:rsid w:val="00095A51"/>
    <w:rsid w:val="000972A0"/>
    <w:rsid w:val="000A1DED"/>
    <w:rsid w:val="000A4554"/>
    <w:rsid w:val="000B0850"/>
    <w:rsid w:val="000C4479"/>
    <w:rsid w:val="000C7DEC"/>
    <w:rsid w:val="000D4E53"/>
    <w:rsid w:val="000E63E2"/>
    <w:rsid w:val="000E7364"/>
    <w:rsid w:val="000E7627"/>
    <w:rsid w:val="000F67EB"/>
    <w:rsid w:val="001008CD"/>
    <w:rsid w:val="0010128E"/>
    <w:rsid w:val="001019CB"/>
    <w:rsid w:val="001047AF"/>
    <w:rsid w:val="001047F0"/>
    <w:rsid w:val="00111880"/>
    <w:rsid w:val="001132CB"/>
    <w:rsid w:val="00116B42"/>
    <w:rsid w:val="00125925"/>
    <w:rsid w:val="001318E1"/>
    <w:rsid w:val="00141EDB"/>
    <w:rsid w:val="00144422"/>
    <w:rsid w:val="00146260"/>
    <w:rsid w:val="00160F00"/>
    <w:rsid w:val="00182492"/>
    <w:rsid w:val="001832DB"/>
    <w:rsid w:val="00183C70"/>
    <w:rsid w:val="0018691A"/>
    <w:rsid w:val="00196522"/>
    <w:rsid w:val="0019747A"/>
    <w:rsid w:val="001A04AE"/>
    <w:rsid w:val="001A28DF"/>
    <w:rsid w:val="001A5DE8"/>
    <w:rsid w:val="001B4C7A"/>
    <w:rsid w:val="001B537C"/>
    <w:rsid w:val="001C1CBD"/>
    <w:rsid w:val="001D1452"/>
    <w:rsid w:val="001E22DD"/>
    <w:rsid w:val="001E26BF"/>
    <w:rsid w:val="001E62CA"/>
    <w:rsid w:val="001F072A"/>
    <w:rsid w:val="001F53CD"/>
    <w:rsid w:val="00201CED"/>
    <w:rsid w:val="00203277"/>
    <w:rsid w:val="00203449"/>
    <w:rsid w:val="0020415F"/>
    <w:rsid w:val="00214A0A"/>
    <w:rsid w:val="00215BB3"/>
    <w:rsid w:val="00225844"/>
    <w:rsid w:val="002362B3"/>
    <w:rsid w:val="0023786A"/>
    <w:rsid w:val="00245D5D"/>
    <w:rsid w:val="0024767F"/>
    <w:rsid w:val="00252056"/>
    <w:rsid w:val="00252BA2"/>
    <w:rsid w:val="00271311"/>
    <w:rsid w:val="00275D35"/>
    <w:rsid w:val="00281389"/>
    <w:rsid w:val="00284F2F"/>
    <w:rsid w:val="00290B3A"/>
    <w:rsid w:val="00293329"/>
    <w:rsid w:val="00296632"/>
    <w:rsid w:val="002B3733"/>
    <w:rsid w:val="002C2A05"/>
    <w:rsid w:val="002D4826"/>
    <w:rsid w:val="002E100A"/>
    <w:rsid w:val="002F2BDE"/>
    <w:rsid w:val="002F4FDA"/>
    <w:rsid w:val="0030526A"/>
    <w:rsid w:val="00326D69"/>
    <w:rsid w:val="003278F5"/>
    <w:rsid w:val="00327C44"/>
    <w:rsid w:val="00330564"/>
    <w:rsid w:val="00331DF7"/>
    <w:rsid w:val="00365DB7"/>
    <w:rsid w:val="00376B44"/>
    <w:rsid w:val="00376D5F"/>
    <w:rsid w:val="0038213D"/>
    <w:rsid w:val="00391978"/>
    <w:rsid w:val="0039490D"/>
    <w:rsid w:val="00395598"/>
    <w:rsid w:val="0039570F"/>
    <w:rsid w:val="003A6EE5"/>
    <w:rsid w:val="003B4165"/>
    <w:rsid w:val="003B4EE8"/>
    <w:rsid w:val="003C4755"/>
    <w:rsid w:val="003C6AB0"/>
    <w:rsid w:val="003D154E"/>
    <w:rsid w:val="003D4E3C"/>
    <w:rsid w:val="003D5C5E"/>
    <w:rsid w:val="003D5F9C"/>
    <w:rsid w:val="003F5A96"/>
    <w:rsid w:val="003F69BE"/>
    <w:rsid w:val="003F71EC"/>
    <w:rsid w:val="003F796C"/>
    <w:rsid w:val="004008C8"/>
    <w:rsid w:val="004371EB"/>
    <w:rsid w:val="0047040C"/>
    <w:rsid w:val="004824F1"/>
    <w:rsid w:val="00486E67"/>
    <w:rsid w:val="00491BF8"/>
    <w:rsid w:val="004C69D4"/>
    <w:rsid w:val="004F45CC"/>
    <w:rsid w:val="004F4C4E"/>
    <w:rsid w:val="00511B25"/>
    <w:rsid w:val="00523253"/>
    <w:rsid w:val="00523BDB"/>
    <w:rsid w:val="00525C2E"/>
    <w:rsid w:val="005313AF"/>
    <w:rsid w:val="00543A01"/>
    <w:rsid w:val="00557779"/>
    <w:rsid w:val="00562B51"/>
    <w:rsid w:val="0056791E"/>
    <w:rsid w:val="00585080"/>
    <w:rsid w:val="005854FF"/>
    <w:rsid w:val="00585985"/>
    <w:rsid w:val="00587709"/>
    <w:rsid w:val="0059188F"/>
    <w:rsid w:val="005939C1"/>
    <w:rsid w:val="0059763A"/>
    <w:rsid w:val="005A3BA4"/>
    <w:rsid w:val="005B58A7"/>
    <w:rsid w:val="005C6F2B"/>
    <w:rsid w:val="005D72BA"/>
    <w:rsid w:val="005E15A7"/>
    <w:rsid w:val="005E41A8"/>
    <w:rsid w:val="00602C0E"/>
    <w:rsid w:val="00607FC0"/>
    <w:rsid w:val="00611B22"/>
    <w:rsid w:val="006244C9"/>
    <w:rsid w:val="006350C3"/>
    <w:rsid w:val="0063561D"/>
    <w:rsid w:val="006405A1"/>
    <w:rsid w:val="00646D8D"/>
    <w:rsid w:val="0066512E"/>
    <w:rsid w:val="00666156"/>
    <w:rsid w:val="0066638D"/>
    <w:rsid w:val="00670C97"/>
    <w:rsid w:val="00671D0A"/>
    <w:rsid w:val="006805DD"/>
    <w:rsid w:val="0069278C"/>
    <w:rsid w:val="006930F6"/>
    <w:rsid w:val="006963C0"/>
    <w:rsid w:val="00697861"/>
    <w:rsid w:val="006A6018"/>
    <w:rsid w:val="006B3F5F"/>
    <w:rsid w:val="006D398A"/>
    <w:rsid w:val="006D5EE7"/>
    <w:rsid w:val="006E0873"/>
    <w:rsid w:val="006E460D"/>
    <w:rsid w:val="006E5EA4"/>
    <w:rsid w:val="006F75D2"/>
    <w:rsid w:val="0070251F"/>
    <w:rsid w:val="00705EDE"/>
    <w:rsid w:val="007061C2"/>
    <w:rsid w:val="00711C34"/>
    <w:rsid w:val="0071360B"/>
    <w:rsid w:val="007212AF"/>
    <w:rsid w:val="00724B2B"/>
    <w:rsid w:val="007309D7"/>
    <w:rsid w:val="00734A69"/>
    <w:rsid w:val="007358C7"/>
    <w:rsid w:val="00757E0F"/>
    <w:rsid w:val="0077115D"/>
    <w:rsid w:val="0079345B"/>
    <w:rsid w:val="00797F5E"/>
    <w:rsid w:val="007A12AA"/>
    <w:rsid w:val="007C107C"/>
    <w:rsid w:val="007C44A2"/>
    <w:rsid w:val="007D3466"/>
    <w:rsid w:val="007D4C2D"/>
    <w:rsid w:val="007E38B0"/>
    <w:rsid w:val="00812945"/>
    <w:rsid w:val="00815215"/>
    <w:rsid w:val="008275BD"/>
    <w:rsid w:val="0083035B"/>
    <w:rsid w:val="00846549"/>
    <w:rsid w:val="008505AE"/>
    <w:rsid w:val="00853E01"/>
    <w:rsid w:val="0086590E"/>
    <w:rsid w:val="00872D7B"/>
    <w:rsid w:val="00876537"/>
    <w:rsid w:val="0088766B"/>
    <w:rsid w:val="008B31F9"/>
    <w:rsid w:val="008B58DB"/>
    <w:rsid w:val="008B7364"/>
    <w:rsid w:val="008B7DFB"/>
    <w:rsid w:val="008C1A09"/>
    <w:rsid w:val="008C3081"/>
    <w:rsid w:val="008C43F3"/>
    <w:rsid w:val="008C691B"/>
    <w:rsid w:val="008C7AB2"/>
    <w:rsid w:val="008D2506"/>
    <w:rsid w:val="008D27FB"/>
    <w:rsid w:val="008E64C7"/>
    <w:rsid w:val="008F58FC"/>
    <w:rsid w:val="008F7139"/>
    <w:rsid w:val="009102B4"/>
    <w:rsid w:val="009136C0"/>
    <w:rsid w:val="00916FEA"/>
    <w:rsid w:val="009214FB"/>
    <w:rsid w:val="00922B62"/>
    <w:rsid w:val="00927D32"/>
    <w:rsid w:val="00932673"/>
    <w:rsid w:val="009551D3"/>
    <w:rsid w:val="00956EEB"/>
    <w:rsid w:val="00964C25"/>
    <w:rsid w:val="00965853"/>
    <w:rsid w:val="0098212C"/>
    <w:rsid w:val="0098527C"/>
    <w:rsid w:val="009A5C55"/>
    <w:rsid w:val="009B54B5"/>
    <w:rsid w:val="009B68FC"/>
    <w:rsid w:val="009D6873"/>
    <w:rsid w:val="009E5A8D"/>
    <w:rsid w:val="009F575B"/>
    <w:rsid w:val="009F5952"/>
    <w:rsid w:val="00A00231"/>
    <w:rsid w:val="00A00F25"/>
    <w:rsid w:val="00A155F1"/>
    <w:rsid w:val="00A244ED"/>
    <w:rsid w:val="00A25AC6"/>
    <w:rsid w:val="00A5726A"/>
    <w:rsid w:val="00A64A0F"/>
    <w:rsid w:val="00A7201A"/>
    <w:rsid w:val="00A7388D"/>
    <w:rsid w:val="00A803FC"/>
    <w:rsid w:val="00A843EC"/>
    <w:rsid w:val="00A95D1C"/>
    <w:rsid w:val="00AB4A27"/>
    <w:rsid w:val="00AB6436"/>
    <w:rsid w:val="00AB7357"/>
    <w:rsid w:val="00AC0488"/>
    <w:rsid w:val="00AC411E"/>
    <w:rsid w:val="00AC413C"/>
    <w:rsid w:val="00AC502B"/>
    <w:rsid w:val="00AD2017"/>
    <w:rsid w:val="00AD4BD2"/>
    <w:rsid w:val="00AD637B"/>
    <w:rsid w:val="00AD6BE4"/>
    <w:rsid w:val="00AF0E73"/>
    <w:rsid w:val="00B0056F"/>
    <w:rsid w:val="00B02777"/>
    <w:rsid w:val="00B03F23"/>
    <w:rsid w:val="00B05026"/>
    <w:rsid w:val="00B1233D"/>
    <w:rsid w:val="00B16F26"/>
    <w:rsid w:val="00B25913"/>
    <w:rsid w:val="00B25D98"/>
    <w:rsid w:val="00B4032D"/>
    <w:rsid w:val="00B45F99"/>
    <w:rsid w:val="00B60628"/>
    <w:rsid w:val="00B61FA9"/>
    <w:rsid w:val="00B62A08"/>
    <w:rsid w:val="00B64C5A"/>
    <w:rsid w:val="00B72FD2"/>
    <w:rsid w:val="00B74A83"/>
    <w:rsid w:val="00B80C2A"/>
    <w:rsid w:val="00B84893"/>
    <w:rsid w:val="00B913EC"/>
    <w:rsid w:val="00BC06FF"/>
    <w:rsid w:val="00BD0289"/>
    <w:rsid w:val="00BD0339"/>
    <w:rsid w:val="00BF09AE"/>
    <w:rsid w:val="00BF17DD"/>
    <w:rsid w:val="00BF6F8B"/>
    <w:rsid w:val="00C01CBD"/>
    <w:rsid w:val="00C07E23"/>
    <w:rsid w:val="00C22E8B"/>
    <w:rsid w:val="00C24992"/>
    <w:rsid w:val="00C30142"/>
    <w:rsid w:val="00C51D61"/>
    <w:rsid w:val="00C553FC"/>
    <w:rsid w:val="00C57ED9"/>
    <w:rsid w:val="00C648D0"/>
    <w:rsid w:val="00C65AB2"/>
    <w:rsid w:val="00C72F98"/>
    <w:rsid w:val="00C879C4"/>
    <w:rsid w:val="00C91298"/>
    <w:rsid w:val="00CA1330"/>
    <w:rsid w:val="00CC6FC0"/>
    <w:rsid w:val="00CD5A6E"/>
    <w:rsid w:val="00CF133C"/>
    <w:rsid w:val="00CF31EE"/>
    <w:rsid w:val="00CF7F2B"/>
    <w:rsid w:val="00D325DD"/>
    <w:rsid w:val="00D3416D"/>
    <w:rsid w:val="00D34180"/>
    <w:rsid w:val="00D41A12"/>
    <w:rsid w:val="00D47A88"/>
    <w:rsid w:val="00D52536"/>
    <w:rsid w:val="00D62754"/>
    <w:rsid w:val="00D638BE"/>
    <w:rsid w:val="00D65E1B"/>
    <w:rsid w:val="00D71EBD"/>
    <w:rsid w:val="00D75AC9"/>
    <w:rsid w:val="00D87DD8"/>
    <w:rsid w:val="00D92C68"/>
    <w:rsid w:val="00DB2180"/>
    <w:rsid w:val="00DC379A"/>
    <w:rsid w:val="00DC43FD"/>
    <w:rsid w:val="00DC5FA2"/>
    <w:rsid w:val="00DD5095"/>
    <w:rsid w:val="00DE32AD"/>
    <w:rsid w:val="00DE4473"/>
    <w:rsid w:val="00DF1523"/>
    <w:rsid w:val="00E10DA0"/>
    <w:rsid w:val="00E12F6F"/>
    <w:rsid w:val="00E13FF5"/>
    <w:rsid w:val="00E1665B"/>
    <w:rsid w:val="00E2590C"/>
    <w:rsid w:val="00E34D88"/>
    <w:rsid w:val="00E4086E"/>
    <w:rsid w:val="00E544F3"/>
    <w:rsid w:val="00E54ABA"/>
    <w:rsid w:val="00E65E91"/>
    <w:rsid w:val="00E70E61"/>
    <w:rsid w:val="00E75610"/>
    <w:rsid w:val="00E759A5"/>
    <w:rsid w:val="00E835CF"/>
    <w:rsid w:val="00E83A00"/>
    <w:rsid w:val="00E9401D"/>
    <w:rsid w:val="00EB671E"/>
    <w:rsid w:val="00EC0592"/>
    <w:rsid w:val="00EC0BAD"/>
    <w:rsid w:val="00ED0C7E"/>
    <w:rsid w:val="00ED2982"/>
    <w:rsid w:val="00EE2E35"/>
    <w:rsid w:val="00F00C7F"/>
    <w:rsid w:val="00F2018C"/>
    <w:rsid w:val="00F264F5"/>
    <w:rsid w:val="00F331B8"/>
    <w:rsid w:val="00F334AF"/>
    <w:rsid w:val="00F34016"/>
    <w:rsid w:val="00F347E8"/>
    <w:rsid w:val="00F41EF6"/>
    <w:rsid w:val="00F62391"/>
    <w:rsid w:val="00F62ED9"/>
    <w:rsid w:val="00F70037"/>
    <w:rsid w:val="00F71CCF"/>
    <w:rsid w:val="00F82CAD"/>
    <w:rsid w:val="00F82F3D"/>
    <w:rsid w:val="00F970CA"/>
    <w:rsid w:val="00FA0AA3"/>
    <w:rsid w:val="00FB40E1"/>
    <w:rsid w:val="00FC0F00"/>
    <w:rsid w:val="00FC796D"/>
    <w:rsid w:val="00FD0B84"/>
    <w:rsid w:val="00FE24A8"/>
    <w:rsid w:val="00FE3C15"/>
    <w:rsid w:val="00FE4EB3"/>
    <w:rsid w:val="00FE64BB"/>
    <w:rsid w:val="00FF0C2B"/>
    <w:rsid w:val="00FF3F4E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EFA5E1"/>
  <w15:docId w15:val="{784E8C7D-B578-412A-920A-A797C2BE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213D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F2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F2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F2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F2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F2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F2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F2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F2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F2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C413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413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413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07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7E23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A00F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F2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F2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F2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F2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F2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F2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F2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F2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F2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F2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0F2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00F2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F2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0F25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00F25"/>
    <w:rPr>
      <w:b/>
      <w:bCs/>
      <w:spacing w:val="0"/>
    </w:rPr>
  </w:style>
  <w:style w:type="character" w:styleId="Emphasis">
    <w:name w:val="Emphasis"/>
    <w:uiPriority w:val="20"/>
    <w:qFormat/>
    <w:rsid w:val="00A00F2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00F2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00F25"/>
  </w:style>
  <w:style w:type="paragraph" w:styleId="Quote">
    <w:name w:val="Quote"/>
    <w:basedOn w:val="Normal"/>
    <w:next w:val="Normal"/>
    <w:link w:val="QuoteChar"/>
    <w:uiPriority w:val="29"/>
    <w:qFormat/>
    <w:rsid w:val="00A00F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00F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F2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F2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A00F2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00F2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00F2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A00F25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A00F2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F25"/>
    <w:pPr>
      <w:outlineLvl w:val="9"/>
    </w:pPr>
  </w:style>
  <w:style w:type="character" w:styleId="Hyperlink">
    <w:name w:val="Hyperlink"/>
    <w:basedOn w:val="DefaultParagraphFont"/>
    <w:unhideWhenUsed/>
    <w:rsid w:val="00602C0E"/>
    <w:rPr>
      <w:color w:val="0000FF" w:themeColor="hyperlink"/>
      <w:u w:val="single"/>
    </w:rPr>
  </w:style>
  <w:style w:type="paragraph" w:styleId="ListBullet">
    <w:name w:val="List Bullet"/>
    <w:basedOn w:val="List"/>
    <w:rsid w:val="00602C0E"/>
    <w:pPr>
      <w:keepNext/>
      <w:keepLines/>
      <w:numPr>
        <w:numId w:val="1"/>
      </w:numPr>
      <w:tabs>
        <w:tab w:val="num" w:pos="360"/>
      </w:tabs>
      <w:spacing w:before="40" w:after="40"/>
      <w:ind w:left="283" w:hanging="283"/>
    </w:pPr>
    <w:rPr>
      <w:rFonts w:ascii="Times New Roman" w:eastAsia="Times New Roman" w:hAnsi="Times New Roman" w:cs="Times New Roman"/>
      <w:sz w:val="24"/>
      <w:lang w:val="en-US" w:bidi="ar-SA"/>
    </w:rPr>
  </w:style>
  <w:style w:type="paragraph" w:styleId="ListBullet2">
    <w:name w:val="List Bullet 2"/>
    <w:basedOn w:val="List2"/>
    <w:rsid w:val="00602C0E"/>
    <w:pPr>
      <w:keepNext/>
      <w:keepLines/>
      <w:numPr>
        <w:numId w:val="2"/>
      </w:numPr>
      <w:tabs>
        <w:tab w:val="num" w:pos="360"/>
      </w:tabs>
      <w:spacing w:before="60" w:after="60"/>
      <w:ind w:left="566" w:hanging="283"/>
    </w:pPr>
    <w:rPr>
      <w:rFonts w:ascii="Times New Roman" w:eastAsia="Times New Roman" w:hAnsi="Times New Roman" w:cs="Times New Roman"/>
      <w:sz w:val="24"/>
      <w:lang w:val="en-US" w:bidi="ar-SA"/>
    </w:rPr>
  </w:style>
  <w:style w:type="paragraph" w:styleId="List">
    <w:name w:val="List"/>
    <w:basedOn w:val="Normal"/>
    <w:semiHidden/>
    <w:unhideWhenUsed/>
    <w:rsid w:val="00602C0E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602C0E"/>
    <w:pPr>
      <w:ind w:left="566" w:hanging="283"/>
      <w:contextualSpacing/>
    </w:pPr>
  </w:style>
  <w:style w:type="table" w:customStyle="1" w:styleId="TableGridLight1">
    <w:name w:val="Table Grid Light1"/>
    <w:basedOn w:val="TableNormal"/>
    <w:uiPriority w:val="40"/>
    <w:rsid w:val="00602C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link w:val="Header"/>
    <w:rsid w:val="00F70037"/>
    <w:rPr>
      <w:lang w:val="en-AU"/>
    </w:rPr>
  </w:style>
  <w:style w:type="paragraph" w:styleId="NormalWeb">
    <w:name w:val="Normal (Web)"/>
    <w:basedOn w:val="Normal"/>
    <w:uiPriority w:val="99"/>
    <w:semiHidden/>
    <w:unhideWhenUsed/>
    <w:rsid w:val="00F82CAD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BodyText1">
    <w:name w:val="Body Text1"/>
    <w:aliases w:val="t,body text"/>
    <w:basedOn w:val="Normal"/>
    <w:link w:val="bodytextChar"/>
    <w:rsid w:val="00FE64BB"/>
    <w:pPr>
      <w:spacing w:before="120" w:after="120"/>
      <w:ind w:firstLine="0"/>
    </w:pPr>
    <w:rPr>
      <w:rFonts w:ascii="Times New Roman" w:eastAsia="Times New Roman" w:hAnsi="Times New Roman" w:cs="Times New Roman"/>
      <w:sz w:val="24"/>
      <w:szCs w:val="24"/>
      <w:lang w:eastAsia="en-AU" w:bidi="ar-SA"/>
    </w:rPr>
  </w:style>
  <w:style w:type="character" w:customStyle="1" w:styleId="bodytextChar">
    <w:name w:val="body text Char"/>
    <w:aliases w:val="t Char Char"/>
    <w:basedOn w:val="DefaultParagraphFont"/>
    <w:link w:val="BodyText1"/>
    <w:rsid w:val="00FE64BB"/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feedbacktitle">
    <w:name w:val="feedback title"/>
    <w:basedOn w:val="BodyText1"/>
    <w:next w:val="BodyText1"/>
    <w:link w:val="feedbacktitleChar"/>
    <w:rsid w:val="00E4086E"/>
    <w:rPr>
      <w:rFonts w:ascii="Arial" w:hAnsi="Arial"/>
      <w:sz w:val="28"/>
    </w:rPr>
  </w:style>
  <w:style w:type="character" w:customStyle="1" w:styleId="feedbacktitleChar">
    <w:name w:val="feedback title Char"/>
    <w:basedOn w:val="bodytextChar"/>
    <w:link w:val="feedbacktitle"/>
    <w:rsid w:val="00E4086E"/>
    <w:rPr>
      <w:rFonts w:ascii="Arial" w:eastAsia="Times New Roman" w:hAnsi="Arial" w:cs="Times New Roman"/>
      <w:sz w:val="28"/>
      <w:szCs w:val="24"/>
      <w:lang w:val="en-AU" w:eastAsia="en-AU" w:bidi="ar-SA"/>
    </w:rPr>
  </w:style>
  <w:style w:type="paragraph" w:customStyle="1" w:styleId="bulletlist">
    <w:name w:val="bullet list"/>
    <w:aliases w:val="l"/>
    <w:basedOn w:val="BodyText1"/>
    <w:rsid w:val="00252056"/>
    <w:pPr>
      <w:spacing w:before="0"/>
      <w:ind w:left="425" w:hanging="425"/>
    </w:pPr>
  </w:style>
  <w:style w:type="paragraph" w:customStyle="1" w:styleId="StepHead">
    <w:name w:val="Step Head"/>
    <w:basedOn w:val="Heading2"/>
    <w:next w:val="Normal"/>
    <w:qFormat/>
    <w:rsid w:val="006D5EE7"/>
    <w:pPr>
      <w:keepNext/>
      <w:keepLines/>
      <w:numPr>
        <w:ilvl w:val="2"/>
        <w:numId w:val="28"/>
      </w:numPr>
      <w:pBdr>
        <w:bottom w:val="none" w:sz="0" w:space="0" w:color="auto"/>
      </w:pBdr>
      <w:spacing w:before="240" w:after="120" w:line="276" w:lineRule="auto"/>
    </w:pPr>
    <w:rPr>
      <w:rFonts w:ascii="Arial" w:eastAsia="Times New Roman" w:hAnsi="Arial" w:cs="Times New Roman"/>
      <w:b/>
      <w:bCs/>
      <w:color w:val="auto"/>
      <w:szCs w:val="26"/>
      <w:lang w:val="en-US" w:bidi="ar-SA"/>
    </w:rPr>
  </w:style>
  <w:style w:type="paragraph" w:customStyle="1" w:styleId="TableText">
    <w:name w:val="Table Text"/>
    <w:basedOn w:val="Normal"/>
    <w:link w:val="TableTextChar"/>
    <w:qFormat/>
    <w:rsid w:val="006D5EE7"/>
    <w:pPr>
      <w:keepNext/>
      <w:spacing w:before="60" w:after="60"/>
      <w:ind w:firstLine="0"/>
    </w:pPr>
    <w:rPr>
      <w:rFonts w:ascii="Arial" w:eastAsia="Calibri" w:hAnsi="Arial" w:cs="Times New Roman"/>
      <w:sz w:val="20"/>
      <w:szCs w:val="20"/>
      <w:lang w:val="en-US" w:bidi="ar-SA"/>
    </w:rPr>
  </w:style>
  <w:style w:type="character" w:customStyle="1" w:styleId="TableTextChar">
    <w:name w:val="Table Text Char"/>
    <w:link w:val="TableText"/>
    <w:rsid w:val="006D5EE7"/>
    <w:rPr>
      <w:rFonts w:ascii="Arial" w:eastAsia="Calibri" w:hAnsi="Arial" w:cs="Times New Roman"/>
      <w:sz w:val="20"/>
      <w:szCs w:val="20"/>
      <w:lang w:bidi="ar-SA"/>
    </w:rPr>
  </w:style>
  <w:style w:type="paragraph" w:customStyle="1" w:styleId="TableHeading">
    <w:name w:val="Table Heading"/>
    <w:basedOn w:val="Normal"/>
    <w:qFormat/>
    <w:rsid w:val="006D5EE7"/>
    <w:pPr>
      <w:keepNext/>
      <w:spacing w:before="120" w:after="120" w:line="276" w:lineRule="auto"/>
      <w:ind w:firstLine="0"/>
      <w:jc w:val="center"/>
    </w:pPr>
    <w:rPr>
      <w:rFonts w:ascii="Arial" w:eastAsia="Calibri" w:hAnsi="Arial" w:cs="Times New Roman"/>
      <w:b/>
      <w:sz w:val="20"/>
      <w:lang w:val="en-US" w:bidi="ar-SA"/>
    </w:rPr>
  </w:style>
  <w:style w:type="paragraph" w:customStyle="1" w:styleId="PartHead">
    <w:name w:val="Part Head"/>
    <w:basedOn w:val="Normal"/>
    <w:next w:val="Normal"/>
    <w:qFormat/>
    <w:rsid w:val="006D5EE7"/>
    <w:pPr>
      <w:keepNext/>
      <w:numPr>
        <w:numId w:val="28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 w:bidi="ar-SA"/>
    </w:rPr>
  </w:style>
  <w:style w:type="paragraph" w:customStyle="1" w:styleId="SubStepAlpha">
    <w:name w:val="SubStep Alpha"/>
    <w:basedOn w:val="Normal"/>
    <w:qFormat/>
    <w:rsid w:val="006D5EE7"/>
    <w:pPr>
      <w:keepNext/>
      <w:numPr>
        <w:ilvl w:val="3"/>
        <w:numId w:val="28"/>
      </w:numPr>
      <w:spacing w:before="120" w:after="120"/>
    </w:pPr>
    <w:rPr>
      <w:rFonts w:ascii="Arial" w:eastAsia="Calibri" w:hAnsi="Arial" w:cs="Times New Roman"/>
      <w:sz w:val="20"/>
      <w:lang w:val="en-US" w:bidi="ar-SA"/>
    </w:rPr>
  </w:style>
  <w:style w:type="paragraph" w:customStyle="1" w:styleId="BodyTextL50">
    <w:name w:val="Body Text L50"/>
    <w:basedOn w:val="Normal"/>
    <w:qFormat/>
    <w:rsid w:val="006D5EE7"/>
    <w:pPr>
      <w:spacing w:before="120" w:after="120"/>
      <w:ind w:left="720" w:firstLine="0"/>
    </w:pPr>
    <w:rPr>
      <w:rFonts w:ascii="Arial" w:eastAsia="Calibri" w:hAnsi="Arial" w:cs="Times New Roman"/>
      <w:sz w:val="20"/>
      <w:lang w:val="en-US" w:bidi="ar-SA"/>
    </w:rPr>
  </w:style>
  <w:style w:type="character" w:customStyle="1" w:styleId="AnswerGray">
    <w:name w:val="Answer Gray"/>
    <w:uiPriority w:val="1"/>
    <w:qFormat/>
    <w:rsid w:val="006D5EE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6D5EE7"/>
    <w:pPr>
      <w:numPr>
        <w:ilvl w:val="4"/>
      </w:numPr>
    </w:pPr>
  </w:style>
  <w:style w:type="table" w:customStyle="1" w:styleId="LabTableStyle">
    <w:name w:val="Lab_Table_Style"/>
    <w:basedOn w:val="TableNormal"/>
    <w:uiPriority w:val="99"/>
    <w:qFormat/>
    <w:rsid w:val="006D5EE7"/>
    <w:pPr>
      <w:ind w:firstLine="0"/>
    </w:pPr>
    <w:rPr>
      <w:rFonts w:ascii="Arial" w:eastAsia="Calibri" w:hAnsi="Arial" w:cs="Times New Roman"/>
      <w:sz w:val="20"/>
      <w:szCs w:val="20"/>
      <w:lang w:bidi="ar-SA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PartStepSubStepList">
    <w:name w:val="Part_Step_SubStep_List"/>
    <w:basedOn w:val="NoList"/>
    <w:uiPriority w:val="99"/>
    <w:rsid w:val="006D5EE7"/>
    <w:pPr>
      <w:numPr>
        <w:numId w:val="29"/>
      </w:numPr>
    </w:pPr>
  </w:style>
  <w:style w:type="paragraph" w:customStyle="1" w:styleId="TaskHead">
    <w:name w:val="Task Head"/>
    <w:basedOn w:val="PartHead"/>
    <w:next w:val="Normal"/>
    <w:rsid w:val="006D5EE7"/>
    <w:pPr>
      <w:numPr>
        <w:ilvl w:val="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081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sethi\AppData\Local\Temp\Test%20Diagnostics%20Troubleshooting%20Report%20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11452431A044BA7CAF4C276DA1AB0" ma:contentTypeVersion="14" ma:contentTypeDescription="Create a new document." ma:contentTypeScope="" ma:versionID="f9afa2edb2ff56fe0a9966aca2399721">
  <xsd:schema xmlns:xsd="http://www.w3.org/2001/XMLSchema" xmlns:xs="http://www.w3.org/2001/XMLSchema" xmlns:p="http://schemas.microsoft.com/office/2006/metadata/properties" xmlns:ns2="7edd7c57-13bf-446e-98f7-398efec3c0df" xmlns:ns3="429bf618-5cee-4cd5-8608-0f155c0a06ab" targetNamespace="http://schemas.microsoft.com/office/2006/metadata/properties" ma:root="true" ma:fieldsID="de7283fdacdcbfeee5e5f1bb35701247" ns2:_="" ns3:_="">
    <xsd:import namespace="7edd7c57-13bf-446e-98f7-398efec3c0df"/>
    <xsd:import namespace="429bf618-5cee-4cd5-8608-0f155c0a06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d7c57-13bf-446e-98f7-398efec3c0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b3b01d0-4d90-4e81-b46a-f7737c3fd4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bf618-5cee-4cd5-8608-0f155c0a06ab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43dc041-fdb6-45d4-b9c8-e2b1ddebf680}" ma:internalName="TaxCatchAll" ma:showField="CatchAllData" ma:web="429bf618-5cee-4cd5-8608-0f155c0a06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dd7c57-13bf-446e-98f7-398efec3c0df">
      <Terms xmlns="http://schemas.microsoft.com/office/infopath/2007/PartnerControls"/>
    </lcf76f155ced4ddcb4097134ff3c332f>
    <TaxCatchAll xmlns="429bf618-5cee-4cd5-8608-0f155c0a06a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D76687-0020-4EBF-9D30-09880BB00D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8D5243-B805-4C25-9C87-07EA3D2DE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d7c57-13bf-446e-98f7-398efec3c0df"/>
    <ds:schemaRef ds:uri="429bf618-5cee-4cd5-8608-0f155c0a06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02ACB1-7B75-4595-9773-0E0DE4367244}">
  <ds:schemaRefs>
    <ds:schemaRef ds:uri="http://schemas.microsoft.com/office/2006/metadata/properties"/>
    <ds:schemaRef ds:uri="http://schemas.microsoft.com/office/infopath/2007/PartnerControls"/>
    <ds:schemaRef ds:uri="7edd7c57-13bf-446e-98f7-398efec3c0df"/>
    <ds:schemaRef ds:uri="429bf618-5cee-4cd5-8608-0f155c0a06ab"/>
  </ds:schemaRefs>
</ds:datastoreItem>
</file>

<file path=customXml/itemProps4.xml><?xml version="1.0" encoding="utf-8"?>
<ds:datastoreItem xmlns:ds="http://schemas.openxmlformats.org/officeDocument/2006/customXml" ds:itemID="{212C2D1C-D127-4B19-8256-E23D961BF7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Diagnostics Troubleshooting Report V1</Template>
  <TotalTime>107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 NSW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 Sethi</dc:creator>
  <cp:lastModifiedBy>VINICIUS PIETRO</cp:lastModifiedBy>
  <cp:revision>29</cp:revision>
  <cp:lastPrinted>2015-04-07T03:26:00Z</cp:lastPrinted>
  <dcterms:created xsi:type="dcterms:W3CDTF">2022-01-14T07:23:00Z</dcterms:created>
  <dcterms:modified xsi:type="dcterms:W3CDTF">2024-11-26T03:51:00Z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0x01010068911452431A044BA7CAF4C276DA1AB0</vt:lpwstr>
  </property>
  <property fmtid="{D5CDD505-2E9C-101B-9397-08002B2CF9AE}" pid="3" name="GrammarlyDocumentId">
    <vt:lpwstr>126dd18452d567593cc1191d9dc848399b1278d3fdd00887cb63cd48c27b7ab3</vt:lpwstr>
  </property>
  <property fmtid="{D5CDD505-2E9C-101B-9397-08002B2CF9AE}" pid="4" name="MediaServiceImageTags">
    <vt:lpwstr/>
  </property>
</Properties>
</file>